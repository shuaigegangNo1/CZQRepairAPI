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86E4" w14:textId="77777777" w:rsidR="00533586" w:rsidRDefault="007F18B4">
      <w:pPr>
        <w:pStyle w:val="1"/>
        <w:rPr>
          <w:rFonts w:hint="eastAsia"/>
        </w:rPr>
      </w:pPr>
      <w:r>
        <w:rPr>
          <w:rFonts w:hint="eastAsia"/>
        </w:rPr>
        <w:t>开发规范</w:t>
      </w:r>
    </w:p>
    <w:p w14:paraId="4DFC8E8D" w14:textId="77777777" w:rsidR="00533586" w:rsidRDefault="00360390" w:rsidP="000A3FAF">
      <w:pPr>
        <w:pStyle w:val="a"/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的</w:t>
      </w:r>
      <w:r>
        <w:rPr>
          <w:rFonts w:hint="eastAsia"/>
        </w:rPr>
        <w:t xml:space="preserve">model </w:t>
      </w:r>
      <w:r>
        <w:rPr>
          <w:rFonts w:hint="eastAsia"/>
        </w:rPr>
        <w:t>类中属性值命名避免出现下滑线</w:t>
      </w:r>
      <w:r w:rsidR="002505C5">
        <w:rPr>
          <w:rFonts w:hint="eastAsia"/>
        </w:rPr>
        <w:t>（方便使用</w:t>
      </w:r>
      <w:r w:rsidR="002505C5">
        <w:rPr>
          <w:rFonts w:hint="eastAsia"/>
        </w:rPr>
        <w:t>jpa</w:t>
      </w:r>
      <w:bookmarkStart w:id="0" w:name="_GoBack"/>
      <w:bookmarkEnd w:id="0"/>
      <w:r w:rsidR="002505C5">
        <w:rPr>
          <w:rFonts w:hint="eastAsia"/>
        </w:rPr>
        <w:t>）</w:t>
      </w:r>
    </w:p>
    <w:p w14:paraId="6CF59A20" w14:textId="77777777" w:rsidR="00533586" w:rsidRDefault="00360390">
      <w:pPr>
        <w:pStyle w:val="2"/>
      </w:pPr>
      <w:r>
        <w:rPr>
          <w:rFonts w:hint="eastAsia"/>
        </w:rPr>
        <w:t>了解更多，咨询帅哥刚</w:t>
      </w:r>
      <w:r w:rsidR="00547C66">
        <w:t>。</w:t>
      </w: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0BF40" w14:textId="77777777" w:rsidR="00F60C0F" w:rsidRDefault="00F60C0F">
      <w:r>
        <w:separator/>
      </w:r>
    </w:p>
    <w:p w14:paraId="3CD5AF86" w14:textId="77777777" w:rsidR="00F60C0F" w:rsidRDefault="00F60C0F"/>
  </w:endnote>
  <w:endnote w:type="continuationSeparator" w:id="0">
    <w:p w14:paraId="713C3349" w14:textId="77777777" w:rsidR="00F60C0F" w:rsidRDefault="00F60C0F">
      <w:r>
        <w:continuationSeparator/>
      </w:r>
    </w:p>
    <w:p w14:paraId="2D88752D" w14:textId="77777777" w:rsidR="00F60C0F" w:rsidRDefault="00F60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64807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5E98B" w14:textId="77777777" w:rsidR="00F60C0F" w:rsidRDefault="00F60C0F">
      <w:r>
        <w:separator/>
      </w:r>
    </w:p>
    <w:p w14:paraId="752D5967" w14:textId="77777777" w:rsidR="00F60C0F" w:rsidRDefault="00F60C0F"/>
  </w:footnote>
  <w:footnote w:type="continuationSeparator" w:id="0">
    <w:p w14:paraId="0C62FA9F" w14:textId="77777777" w:rsidR="00F60C0F" w:rsidRDefault="00F60C0F">
      <w:r>
        <w:continuationSeparator/>
      </w:r>
    </w:p>
    <w:p w14:paraId="4C354C93" w14:textId="77777777" w:rsidR="00F60C0F" w:rsidRDefault="00F60C0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B4"/>
    <w:rsid w:val="000A3FAF"/>
    <w:rsid w:val="002505C5"/>
    <w:rsid w:val="00360390"/>
    <w:rsid w:val="00533586"/>
    <w:rsid w:val="00547C66"/>
    <w:rsid w:val="007F18B4"/>
    <w:rsid w:val="00C35F1A"/>
    <w:rsid w:val="00C9613D"/>
    <w:rsid w:val="00CD121D"/>
    <w:rsid w:val="00F6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08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xuew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0D"/>
    <w:rsid w:val="0003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325BD43EB9B1947B7A4BACFD26E0F73">
    <w:name w:val="E325BD43EB9B1947B7A4BACFD26E0F73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77B868D1ADEF343A8B8A5815CDC4863">
    <w:name w:val="077B868D1ADEF343A8B8A5815CDC48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12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1</cp:revision>
  <dcterms:created xsi:type="dcterms:W3CDTF">2018-05-12T02:53:00Z</dcterms:created>
  <dcterms:modified xsi:type="dcterms:W3CDTF">2018-05-12T03:16:00Z</dcterms:modified>
</cp:coreProperties>
</file>